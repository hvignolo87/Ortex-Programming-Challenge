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643B2" w14:textId="77777777" w:rsidR="00D837B0" w:rsidRPr="00D837B0" w:rsidRDefault="00D837B0" w:rsidP="00D837B0">
      <w:pPr>
        <w:pStyle w:val="Heading1"/>
        <w:rPr>
          <w:noProof/>
        </w:rPr>
      </w:pPr>
      <w:r>
        <w:rPr>
          <w:noProof/>
        </w:rPr>
        <w:t xml:space="preserve">Python </w:t>
      </w:r>
      <w:r w:rsidRPr="00D837B0">
        <w:rPr>
          <w:noProof/>
        </w:rPr>
        <w:t>Programming Exercise</w:t>
      </w:r>
    </w:p>
    <w:p w14:paraId="09A2D174" w14:textId="12AA3DCA" w:rsidR="00D837B0" w:rsidRDefault="00D837B0" w:rsidP="00D837B0">
      <w:pPr>
        <w:pStyle w:val="Heading2"/>
        <w:rPr>
          <w:noProof/>
        </w:rPr>
      </w:pPr>
      <w:r>
        <w:rPr>
          <w:noProof/>
        </w:rPr>
        <w:t>Introduction</w:t>
      </w:r>
    </w:p>
    <w:p w14:paraId="28112010" w14:textId="1C5A9B95" w:rsidR="00D837B0" w:rsidRPr="00D837B0" w:rsidRDefault="00D837B0" w:rsidP="00D837B0">
      <w:r>
        <w:t>Thank you for doing our programming exercise. The task at hand is to use Python to read a csv file and calculate some values.</w:t>
      </w:r>
      <w:r w:rsidR="004E362A">
        <w:t xml:space="preserve"> </w:t>
      </w:r>
      <w:r w:rsidR="004E362A" w:rsidRPr="004E362A">
        <w:t>The</w:t>
      </w:r>
      <w:r w:rsidR="004E362A">
        <w:t xml:space="preserve"> solution should use python 3.x and no external libraries</w:t>
      </w:r>
      <w:r w:rsidR="002E78C7">
        <w:t>, only the python standard library</w:t>
      </w:r>
      <w:r w:rsidR="004E362A">
        <w:t xml:space="preserve">. </w:t>
      </w:r>
      <w:r w:rsidR="00D316AA">
        <w:t>It is expected to take about an hour to complete the exercise.</w:t>
      </w:r>
    </w:p>
    <w:p w14:paraId="7E37DFA5" w14:textId="7BDDDE37" w:rsidR="00BD3B6B" w:rsidRDefault="00D837B0" w:rsidP="00D837B0">
      <w:pPr>
        <w:pStyle w:val="Heading2"/>
        <w:rPr>
          <w:noProof/>
        </w:rPr>
      </w:pPr>
      <w:r>
        <w:rPr>
          <w:noProof/>
        </w:rPr>
        <w:t>Data</w:t>
      </w:r>
    </w:p>
    <w:p w14:paraId="5FC53916" w14:textId="3B601AF7" w:rsidR="00D837B0" w:rsidRDefault="004E362A" w:rsidP="00D837B0">
      <w:r>
        <w:t>Attached is a csv file with insider transactions</w:t>
      </w:r>
      <w:r w:rsidR="00531397">
        <w:t xml:space="preserve"> in multiple stocks and exchanges</w:t>
      </w:r>
      <w:r w:rsidR="00D316AA">
        <w:t>, each line corresponds to one transaction.</w:t>
      </w:r>
      <w:r w:rsidR="00531397">
        <w:t xml:space="preserve"> </w:t>
      </w:r>
      <w:r w:rsidR="00D316AA">
        <w:t xml:space="preserve">The file is provided with headers, the headers are self-descriptive, but if you do not know what they mean that does not matter for the exercise. </w:t>
      </w:r>
    </w:p>
    <w:p w14:paraId="6F1D7A74" w14:textId="58EFAFFF" w:rsidR="00D316AA" w:rsidRDefault="00D316AA" w:rsidP="00D837B0"/>
    <w:p w14:paraId="7E3FAD37" w14:textId="243FAEDA" w:rsidR="00D316AA" w:rsidRDefault="00D316AA" w:rsidP="00D316AA">
      <w:pPr>
        <w:pStyle w:val="Heading2"/>
      </w:pPr>
      <w:r>
        <w:t>Tasks</w:t>
      </w:r>
    </w:p>
    <w:p w14:paraId="3A23A1DC" w14:textId="4EDEF39F" w:rsidR="00D316AA" w:rsidRPr="00D316AA" w:rsidRDefault="00D316AA" w:rsidP="00D316AA">
      <w:r>
        <w:t xml:space="preserve">The application should be able to calculate and write out the answers to the below questions. </w:t>
      </w:r>
    </w:p>
    <w:p w14:paraId="054C9308" w14:textId="0E088B96" w:rsidR="00D316AA" w:rsidRDefault="00D316AA" w:rsidP="00D316AA">
      <w:pPr>
        <w:pStyle w:val="Heading3"/>
      </w:pPr>
      <w:r>
        <w:t xml:space="preserve">What Exchange has had the most transactions in the file? </w:t>
      </w:r>
    </w:p>
    <w:p w14:paraId="78DFB4D5" w14:textId="3CA4C2F1" w:rsidR="00D316AA" w:rsidRDefault="00D316AA" w:rsidP="00D316AA">
      <w:pPr>
        <w:pStyle w:val="Heading3"/>
      </w:pPr>
      <w:r>
        <w:t xml:space="preserve">In </w:t>
      </w:r>
      <w:r w:rsidR="003850B3">
        <w:t>A</w:t>
      </w:r>
      <w:r>
        <w:t xml:space="preserve">ugust 2017, which </w:t>
      </w:r>
      <w:proofErr w:type="spellStart"/>
      <w:r w:rsidR="003850B3">
        <w:t>companyName</w:t>
      </w:r>
      <w:proofErr w:type="spellEnd"/>
      <w:r w:rsidR="003850B3">
        <w:t xml:space="preserve"> had the highest combined </w:t>
      </w:r>
      <w:proofErr w:type="spellStart"/>
      <w:r w:rsidR="003850B3">
        <w:t>valueEUR</w:t>
      </w:r>
      <w:proofErr w:type="spellEnd"/>
      <w:r w:rsidR="003850B3">
        <w:t>?</w:t>
      </w:r>
    </w:p>
    <w:p w14:paraId="0A5F889C" w14:textId="336109E6" w:rsidR="00D316AA" w:rsidRDefault="003850B3" w:rsidP="003850B3">
      <w:pPr>
        <w:pStyle w:val="Heading3"/>
      </w:pPr>
      <w:r>
        <w:t xml:space="preserve">For 2017, only considering transactions with </w:t>
      </w:r>
      <w:proofErr w:type="spellStart"/>
      <w:r>
        <w:t>tradeSignificance</w:t>
      </w:r>
      <w:proofErr w:type="spellEnd"/>
      <w:r>
        <w:t xml:space="preserve"> 3, what is the percentage of transactions per month?</w:t>
      </w:r>
    </w:p>
    <w:p w14:paraId="31EC1148" w14:textId="2DACEC77" w:rsidR="004C0421" w:rsidRDefault="003850B3" w:rsidP="003850B3">
      <w:pPr>
        <w:jc w:val="left"/>
      </w:pPr>
      <w:r>
        <w:t>We expect a list as per below:</w:t>
      </w:r>
      <w:r>
        <w:br/>
        <w:t>Jan, 10%</w:t>
      </w:r>
      <w:r>
        <w:br/>
        <w:t>Feb, 5%</w:t>
      </w:r>
      <w:r>
        <w:br/>
        <w:t>..//..//</w:t>
      </w:r>
      <w:r>
        <w:br/>
        <w:t>Dec, 7%</w:t>
      </w:r>
    </w:p>
    <w:sectPr w:rsidR="004C0421" w:rsidSect="00BD3B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29790" w14:textId="77777777" w:rsidR="00E04A0B" w:rsidRDefault="00E04A0B" w:rsidP="00BD3B6B">
      <w:pPr>
        <w:spacing w:after="0" w:line="240" w:lineRule="auto"/>
      </w:pPr>
      <w:r>
        <w:separator/>
      </w:r>
    </w:p>
  </w:endnote>
  <w:endnote w:type="continuationSeparator" w:id="0">
    <w:p w14:paraId="69FBF2C6" w14:textId="77777777" w:rsidR="00E04A0B" w:rsidRDefault="00E04A0B" w:rsidP="00BD3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Black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5FCA3" w14:textId="77777777" w:rsidR="00F859AD" w:rsidRDefault="00F859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FDFD5" w14:textId="77777777" w:rsidR="00597D28" w:rsidRDefault="00597D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A500D7" wp14:editId="291E3683">
              <wp:simplePos x="0" y="0"/>
              <wp:positionH relativeFrom="page">
                <wp:align>left</wp:align>
              </wp:positionH>
              <wp:positionV relativeFrom="paragraph">
                <wp:posOffset>-22860</wp:posOffset>
              </wp:positionV>
              <wp:extent cx="7554595" cy="619125"/>
              <wp:effectExtent l="0" t="0" r="27305" b="285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4595" cy="619125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B78848" w14:textId="77777777" w:rsidR="00597D28" w:rsidRPr="00597D28" w:rsidRDefault="00597D28" w:rsidP="00597D28">
                          <w:pPr>
                            <w:pStyle w:val="Footer"/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</w:pPr>
                          <w:r w:rsidRPr="00597D28"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>ORTEX Technologies Ltd</w:t>
                          </w:r>
                        </w:p>
                        <w:p w14:paraId="54F3DF56" w14:textId="77777777" w:rsidR="00597D28" w:rsidRDefault="00597D28" w:rsidP="00597D28">
                          <w:pPr>
                            <w:pStyle w:val="Footer"/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 xml:space="preserve">Company Number: </w:t>
                          </w:r>
                          <w:r w:rsidRPr="00597D28"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>11033216</w:t>
                          </w:r>
                        </w:p>
                        <w:p w14:paraId="2ACBD463" w14:textId="1C0968F9" w:rsidR="00597D28" w:rsidRPr="00597D28" w:rsidRDefault="00597D28" w:rsidP="00597D28">
                          <w:pPr>
                            <w:pStyle w:val="Footer"/>
                            <w:jc w:val="left"/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</w:pPr>
                          <w:r w:rsidRPr="00597D28"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 xml:space="preserve">ORTEX.com info@ortex.com </w:t>
                          </w:r>
                          <w:r w:rsidRPr="00597D28"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ab/>
                            <w:t xml:space="preserve">                                                   </w:t>
                          </w:r>
                          <w:r w:rsidRPr="00597D28"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ab/>
                            <w:t xml:space="preserve">    </w:t>
                          </w:r>
                          <w:r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 xml:space="preserve">          </w:t>
                          </w:r>
                          <w:r w:rsidRPr="00597D28"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 xml:space="preserve">      1 For</w:t>
                          </w:r>
                          <w:r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>e Street, London, EC1Y 4UE</w:t>
                          </w:r>
                        </w:p>
                        <w:p w14:paraId="689FB440" w14:textId="77777777" w:rsidR="00597D28" w:rsidRPr="00597D28" w:rsidRDefault="00597D28" w:rsidP="00597D28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51D2F6BB" w14:textId="77777777" w:rsidR="00597D28" w:rsidRPr="00597D28" w:rsidRDefault="00597D28" w:rsidP="00597D2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A500D7" id="Rectangle 1" o:spid="_x0000_s1027" style="position:absolute;left:0;text-align:left;margin-left:0;margin-top:-1.8pt;width:594.85pt;height:48.7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" fillcolor="#393737 [814]" strokecolor="#1f3763 [1604]" strokeweight="1pt">
              <v:textbox>
                <w:txbxContent>
                  <w:p w14:paraId="0DB78848" w14:textId="77777777" w:rsidR="00597D28" w:rsidRPr="00597D28" w:rsidRDefault="00597D28" w:rsidP="00597D28">
                    <w:pPr>
                      <w:pStyle w:val="Footer"/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</w:pPr>
                    <w:r w:rsidRPr="00597D28"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>ORTEX Technologies Ltd</w:t>
                    </w:r>
                  </w:p>
                  <w:p w14:paraId="54F3DF56" w14:textId="77777777" w:rsidR="00597D28" w:rsidRDefault="00597D28" w:rsidP="00597D28">
                    <w:pPr>
                      <w:pStyle w:val="Footer"/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</w:pPr>
                    <w:r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 xml:space="preserve">Company Number: </w:t>
                    </w:r>
                    <w:r w:rsidRPr="00597D28"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>11033216</w:t>
                    </w:r>
                  </w:p>
                  <w:p w14:paraId="2ACBD463" w14:textId="1C0968F9" w:rsidR="00597D28" w:rsidRPr="00597D28" w:rsidRDefault="00597D28" w:rsidP="00597D28">
                    <w:pPr>
                      <w:pStyle w:val="Footer"/>
                      <w:jc w:val="left"/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</w:pPr>
                    <w:r w:rsidRPr="00597D28"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 xml:space="preserve">ORTEX.com info@ortex.com </w:t>
                    </w:r>
                    <w:r w:rsidRPr="00597D28"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ab/>
                      <w:t xml:space="preserve">                                                   </w:t>
                    </w:r>
                    <w:r w:rsidRPr="00597D28"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ab/>
                      <w:t xml:space="preserve">    </w:t>
                    </w:r>
                    <w:r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 xml:space="preserve">          </w:t>
                    </w:r>
                    <w:r w:rsidRPr="00597D28"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 xml:space="preserve">      1 For</w:t>
                    </w:r>
                    <w:r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>e Street, London, EC1Y 4UE</w:t>
                    </w:r>
                  </w:p>
                  <w:p w14:paraId="689FB440" w14:textId="77777777" w:rsidR="00597D28" w:rsidRPr="00597D28" w:rsidRDefault="00597D28" w:rsidP="00597D28">
                    <w:pPr>
                      <w:jc w:val="left"/>
                      <w:rPr>
                        <w:sz w:val="20"/>
                        <w:szCs w:val="20"/>
                      </w:rPr>
                    </w:pPr>
                  </w:p>
                  <w:p w14:paraId="51D2F6BB" w14:textId="77777777" w:rsidR="00597D28" w:rsidRPr="00597D28" w:rsidRDefault="00597D28" w:rsidP="00597D28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AA327" w14:textId="77777777" w:rsidR="00F859AD" w:rsidRDefault="00F859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E592A" w14:textId="77777777" w:rsidR="00E04A0B" w:rsidRDefault="00E04A0B" w:rsidP="00BD3B6B">
      <w:pPr>
        <w:spacing w:after="0" w:line="240" w:lineRule="auto"/>
      </w:pPr>
      <w:r>
        <w:separator/>
      </w:r>
    </w:p>
  </w:footnote>
  <w:footnote w:type="continuationSeparator" w:id="0">
    <w:p w14:paraId="7B1CEC10" w14:textId="77777777" w:rsidR="00E04A0B" w:rsidRDefault="00E04A0B" w:rsidP="00BD3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0A5C8" w14:textId="77777777" w:rsidR="00F859AD" w:rsidRDefault="00F859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DAABD" w14:textId="77777777" w:rsidR="00980402" w:rsidRDefault="00980402" w:rsidP="00980402">
    <w:pPr>
      <w:pStyle w:val="Header"/>
      <w:tabs>
        <w:tab w:val="clear" w:pos="9026"/>
        <w:tab w:val="left" w:pos="4965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096A8519" wp14:editId="5680D59D">
              <wp:simplePos x="0" y="0"/>
              <wp:positionH relativeFrom="column">
                <wp:posOffset>-762000</wp:posOffset>
              </wp:positionH>
              <wp:positionV relativeFrom="paragraph">
                <wp:posOffset>-563880</wp:posOffset>
              </wp:positionV>
              <wp:extent cx="8477250" cy="1143000"/>
              <wp:effectExtent l="0" t="0" r="19050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77250" cy="114300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C59324" id="Rectangle 3" o:spid="_x0000_s1026" style="position:absolute;margin-left:-60pt;margin-top:-44.4pt;width:667.5pt;height:90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" fillcolor="#393737 [814]" strokecolor="#1f3763 [1604]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78FD775" wp14:editId="54495ACD">
              <wp:simplePos x="0" y="0"/>
              <wp:positionH relativeFrom="page">
                <wp:align>right</wp:align>
              </wp:positionH>
              <wp:positionV relativeFrom="paragraph">
                <wp:posOffset>154305</wp:posOffset>
              </wp:positionV>
              <wp:extent cx="2360930" cy="1404620"/>
              <wp:effectExtent l="0" t="0" r="8890" b="127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1E037B" w14:textId="07987BA9" w:rsidR="00980402" w:rsidRPr="00980402" w:rsidRDefault="00D837B0" w:rsidP="00980402">
                          <w:pPr>
                            <w:pStyle w:val="Header"/>
                            <w:jc w:val="left"/>
                            <w:rPr>
                              <w:rFonts w:ascii="Roboto Black" w:hAnsi="Roboto Black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Roboto Black" w:hAnsi="Roboto Black"/>
                              <w:b/>
                              <w:sz w:val="28"/>
                              <w:szCs w:val="28"/>
                            </w:rPr>
                            <w:t>Programming Exercise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78FD7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12.1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" fillcolor="#393737 [814]" stroked="f">
              <v:textbox style="mso-fit-shape-to-text:t">
                <w:txbxContent>
                  <w:p w14:paraId="071E037B" w14:textId="07987BA9" w:rsidR="00980402" w:rsidRPr="00980402" w:rsidRDefault="00D837B0" w:rsidP="00980402">
                    <w:pPr>
                      <w:pStyle w:val="Header"/>
                      <w:jc w:val="left"/>
                      <w:rPr>
                        <w:rFonts w:ascii="Roboto Black" w:hAnsi="Roboto Black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Roboto Black" w:hAnsi="Roboto Black"/>
                        <w:b/>
                        <w:sz w:val="28"/>
                        <w:szCs w:val="28"/>
                      </w:rPr>
                      <w:t>Programming Exercise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BD3B6B">
      <w:rPr>
        <w:noProof/>
      </w:rPr>
      <w:drawing>
        <wp:inline distT="0" distB="0" distL="0" distR="0" wp14:anchorId="1D2D4643" wp14:editId="6CED3F5F">
          <wp:extent cx="2426997" cy="50478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3784" cy="5457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tab/>
    </w:r>
    <w:r>
      <w:tab/>
    </w:r>
  </w:p>
  <w:p w14:paraId="712BE8CD" w14:textId="77777777" w:rsidR="00BD3B6B" w:rsidRDefault="00980402" w:rsidP="00980402">
    <w:pPr>
      <w:pStyle w:val="Header"/>
      <w:jc w:val="left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240E4" w14:textId="77777777" w:rsidR="00F859AD" w:rsidRDefault="00F859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01580"/>
    <w:multiLevelType w:val="hybridMultilevel"/>
    <w:tmpl w:val="FE781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B0"/>
    <w:rsid w:val="00006757"/>
    <w:rsid w:val="00123AE7"/>
    <w:rsid w:val="001534A4"/>
    <w:rsid w:val="0028384F"/>
    <w:rsid w:val="002B1F10"/>
    <w:rsid w:val="002E78C7"/>
    <w:rsid w:val="003850B3"/>
    <w:rsid w:val="004C0421"/>
    <w:rsid w:val="004E362A"/>
    <w:rsid w:val="00531397"/>
    <w:rsid w:val="00597D28"/>
    <w:rsid w:val="00674702"/>
    <w:rsid w:val="00835C57"/>
    <w:rsid w:val="00980402"/>
    <w:rsid w:val="00AE57C4"/>
    <w:rsid w:val="00B11C73"/>
    <w:rsid w:val="00BA3212"/>
    <w:rsid w:val="00BD3B6B"/>
    <w:rsid w:val="00C5090A"/>
    <w:rsid w:val="00D316AA"/>
    <w:rsid w:val="00D837B0"/>
    <w:rsid w:val="00E04A0B"/>
    <w:rsid w:val="00F30A2D"/>
    <w:rsid w:val="00F859AD"/>
    <w:rsid w:val="00F9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A4428"/>
  <w15:chartTrackingRefBased/>
  <w15:docId w15:val="{A5EC07D2-C435-4CB7-AC73-058A5905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B6B"/>
  </w:style>
  <w:style w:type="paragraph" w:styleId="Heading1">
    <w:name w:val="heading 1"/>
    <w:basedOn w:val="Normal"/>
    <w:next w:val="Normal"/>
    <w:link w:val="Heading1Char"/>
    <w:uiPriority w:val="9"/>
    <w:qFormat/>
    <w:rsid w:val="00BD3B6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B6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B6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B6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B6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B6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B6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B6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B6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B6B"/>
  </w:style>
  <w:style w:type="paragraph" w:styleId="Footer">
    <w:name w:val="footer"/>
    <w:basedOn w:val="Normal"/>
    <w:link w:val="FooterChar"/>
    <w:uiPriority w:val="99"/>
    <w:unhideWhenUsed/>
    <w:rsid w:val="00BD3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B6B"/>
  </w:style>
  <w:style w:type="character" w:customStyle="1" w:styleId="Heading1Char">
    <w:name w:val="Heading 1 Char"/>
    <w:basedOn w:val="DefaultParagraphFont"/>
    <w:link w:val="Heading1"/>
    <w:uiPriority w:val="9"/>
    <w:rsid w:val="00BD3B6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3B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D3B6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B6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B6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B6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B6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B6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B6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3B6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D3B6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D3B6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B6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3B6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D3B6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D3B6B"/>
    <w:rPr>
      <w:i/>
      <w:iCs/>
      <w:color w:val="auto"/>
    </w:rPr>
  </w:style>
  <w:style w:type="paragraph" w:styleId="NoSpacing">
    <w:name w:val="No Spacing"/>
    <w:uiPriority w:val="1"/>
    <w:qFormat/>
    <w:rsid w:val="00BD3B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3B6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3B6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B6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B6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D3B6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D3B6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D3B6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D3B6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D3B6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B6B"/>
    <w:pPr>
      <w:outlineLvl w:val="9"/>
    </w:pPr>
  </w:style>
  <w:style w:type="paragraph" w:styleId="ListParagraph">
    <w:name w:val="List Paragraph"/>
    <w:basedOn w:val="Normal"/>
    <w:uiPriority w:val="34"/>
    <w:qFormat/>
    <w:rsid w:val="002838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hared%20drives\Management\templates\MainTemplate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MainTemplate2020.dotx</Template>
  <TotalTime>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Hillerberg</dc:creator>
  <cp:keywords/>
  <dc:description/>
  <cp:lastModifiedBy>Peter Hillerberg</cp:lastModifiedBy>
  <cp:revision>5</cp:revision>
  <dcterms:created xsi:type="dcterms:W3CDTF">2020-07-29T09:37:00Z</dcterms:created>
  <dcterms:modified xsi:type="dcterms:W3CDTF">2021-03-13T18:50:00Z</dcterms:modified>
</cp:coreProperties>
</file>