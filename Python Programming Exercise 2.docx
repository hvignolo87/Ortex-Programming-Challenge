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43B2" w14:textId="77777777" w:rsidR="00D837B0" w:rsidRPr="00D837B0" w:rsidRDefault="00D837B0" w:rsidP="00D837B0">
      <w:pPr>
        <w:pStyle w:val="Heading1"/>
        <w:rPr>
          <w:noProof/>
        </w:rPr>
      </w:pPr>
      <w:r>
        <w:rPr>
          <w:noProof/>
        </w:rPr>
        <w:t xml:space="preserve">Python </w:t>
      </w:r>
      <w:r w:rsidRPr="00D837B0">
        <w:rPr>
          <w:noProof/>
        </w:rPr>
        <w:t>Programming Exercise</w:t>
      </w:r>
    </w:p>
    <w:p w14:paraId="09A2D174" w14:textId="12AA3DCA" w:rsidR="00D837B0" w:rsidRDefault="00D837B0" w:rsidP="00D837B0">
      <w:pPr>
        <w:pStyle w:val="Heading2"/>
        <w:rPr>
          <w:noProof/>
        </w:rPr>
      </w:pPr>
      <w:r>
        <w:rPr>
          <w:noProof/>
        </w:rPr>
        <w:t>Introduction</w:t>
      </w:r>
    </w:p>
    <w:p w14:paraId="5338C300" w14:textId="7A5DF549" w:rsidR="008F5F1E" w:rsidRPr="00D837B0" w:rsidRDefault="00D837B0" w:rsidP="008F5F1E">
      <w:pPr>
        <w:jc w:val="left"/>
      </w:pPr>
      <w:r>
        <w:t xml:space="preserve">Thank you for doing our programming exercise. The task at hand is </w:t>
      </w:r>
      <w:r w:rsidR="008F5F1E">
        <w:t xml:space="preserve">to fix bug or bugs in the attached application. </w:t>
      </w:r>
      <w:r w:rsidR="008F5F1E">
        <w:br/>
      </w:r>
    </w:p>
    <w:p w14:paraId="7E3FAD37" w14:textId="243FAEDA" w:rsidR="00D316AA" w:rsidRDefault="00D316AA" w:rsidP="00D316AA">
      <w:pPr>
        <w:pStyle w:val="Heading2"/>
      </w:pPr>
      <w:r>
        <w:t>Tasks</w:t>
      </w:r>
    </w:p>
    <w:p w14:paraId="405D1166" w14:textId="718463F6" w:rsidR="00CF4DC4" w:rsidRDefault="008F5F1E" w:rsidP="008F5F1E">
      <w:pPr>
        <w:jc w:val="left"/>
      </w:pPr>
      <w:r>
        <w:t>The attached code runs and returns an result of X, but that is not right. There may be multiple other bugs in the code. Can you fix it?</w:t>
      </w:r>
      <w:r w:rsidR="00CF4DC4">
        <w:br/>
      </w:r>
    </w:p>
    <w:p w14:paraId="0F38342F" w14:textId="77777777" w:rsidR="00CF4DC4" w:rsidRDefault="00CF4DC4" w:rsidP="008F5F1E">
      <w:pPr>
        <w:jc w:val="left"/>
      </w:pPr>
    </w:p>
    <w:p w14:paraId="31EC1148" w14:textId="4D7150DE" w:rsidR="004C0421" w:rsidRDefault="008F5F1E" w:rsidP="008F5F1E">
      <w:pPr>
        <w:jc w:val="left"/>
      </w:pPr>
      <w:r>
        <w:br/>
      </w:r>
    </w:p>
    <w:sectPr w:rsidR="004C0421" w:rsidSect="00BD3B6B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BA273" w14:textId="77777777" w:rsidR="00457520" w:rsidRDefault="00457520" w:rsidP="00BD3B6B">
      <w:pPr>
        <w:spacing w:after="0" w:line="240" w:lineRule="auto"/>
      </w:pPr>
      <w:r>
        <w:separator/>
      </w:r>
    </w:p>
  </w:endnote>
  <w:endnote w:type="continuationSeparator" w:id="0">
    <w:p w14:paraId="3201C558" w14:textId="77777777" w:rsidR="00457520" w:rsidRDefault="00457520" w:rsidP="00BD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FDFD5" w14:textId="77777777" w:rsidR="00597D28" w:rsidRDefault="00597D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A500D7" wp14:editId="291E3683">
              <wp:simplePos x="0" y="0"/>
              <wp:positionH relativeFrom="page">
                <wp:align>left</wp:align>
              </wp:positionH>
              <wp:positionV relativeFrom="paragraph">
                <wp:posOffset>-22860</wp:posOffset>
              </wp:positionV>
              <wp:extent cx="7554595" cy="619125"/>
              <wp:effectExtent l="0" t="0" r="27305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4595" cy="61912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B78848" w14:textId="77777777" w:rsidR="00597D28" w:rsidRPr="00597D28" w:rsidRDefault="00597D28" w:rsidP="00597D28">
                          <w:pPr>
                            <w:pStyle w:val="Footer"/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>ORTEX Technologies Ltd</w:t>
                          </w:r>
                        </w:p>
                        <w:p w14:paraId="54F3DF56" w14:textId="77777777" w:rsidR="00597D28" w:rsidRDefault="00597D28" w:rsidP="00597D28">
                          <w:pPr>
                            <w:pStyle w:val="Footer"/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Company Number: </w:t>
                          </w: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>11033216</w:t>
                          </w:r>
                        </w:p>
                        <w:p w14:paraId="2ACBD463" w14:textId="3C6907C5" w:rsidR="00597D28" w:rsidRPr="00597D28" w:rsidRDefault="00597D28" w:rsidP="00597D28">
                          <w:pPr>
                            <w:pStyle w:val="Footer"/>
                            <w:jc w:val="left"/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ORTEX.com info@ortex.com </w:t>
                          </w: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ab/>
                            <w:t xml:space="preserve">                                                   </w:t>
                          </w: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ab/>
                            <w:t xml:space="preserve">    </w:t>
                          </w:r>
                          <w:r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FB120F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     1 For</w:t>
                          </w:r>
                          <w:r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>e Street, London, EC1Y 4UE</w:t>
                          </w:r>
                        </w:p>
                        <w:p w14:paraId="689FB440" w14:textId="77777777" w:rsidR="00597D28" w:rsidRPr="00597D28" w:rsidRDefault="00597D28" w:rsidP="00597D28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51D2F6BB" w14:textId="77777777" w:rsidR="00597D28" w:rsidRPr="00597D28" w:rsidRDefault="00597D28" w:rsidP="00597D2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A500D7" id="Rectangle 1" o:spid="_x0000_s1027" style="position:absolute;left:0;text-align:left;margin-left:0;margin-top:-1.8pt;width:594.85pt;height:48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" fillcolor="#393737 [814]" strokecolor="#1f3763 [1604]" strokeweight="1pt">
              <v:textbox>
                <w:txbxContent>
                  <w:p w14:paraId="0DB78848" w14:textId="77777777" w:rsidR="00597D28" w:rsidRPr="00597D28" w:rsidRDefault="00597D28" w:rsidP="00597D28">
                    <w:pPr>
                      <w:pStyle w:val="Footer"/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</w:pP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>ORTEX Technologies Ltd</w:t>
                    </w:r>
                  </w:p>
                  <w:p w14:paraId="54F3DF56" w14:textId="77777777" w:rsidR="00597D28" w:rsidRDefault="00597D28" w:rsidP="00597D28">
                    <w:pPr>
                      <w:pStyle w:val="Footer"/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</w:pPr>
                    <w:r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Company Number: </w:t>
                    </w: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>11033216</w:t>
                    </w:r>
                  </w:p>
                  <w:p w14:paraId="2ACBD463" w14:textId="3C6907C5" w:rsidR="00597D28" w:rsidRPr="00597D28" w:rsidRDefault="00597D28" w:rsidP="00597D28">
                    <w:pPr>
                      <w:pStyle w:val="Footer"/>
                      <w:jc w:val="left"/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</w:pP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ORTEX.com info@ortex.com </w:t>
                    </w: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ab/>
                      <w:t xml:space="preserve">                                                   </w:t>
                    </w: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ab/>
                      <w:t xml:space="preserve">    </w:t>
                    </w:r>
                    <w:r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       </w:t>
                    </w:r>
                    <w:r w:rsidR="00FB120F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     </w:t>
                    </w: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     1 For</w:t>
                    </w:r>
                    <w:r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>e Street, London, EC1Y 4UE</w:t>
                    </w:r>
                  </w:p>
                  <w:p w14:paraId="689FB440" w14:textId="77777777" w:rsidR="00597D28" w:rsidRPr="00597D28" w:rsidRDefault="00597D28" w:rsidP="00597D28">
                    <w:pPr>
                      <w:jc w:val="left"/>
                      <w:rPr>
                        <w:sz w:val="20"/>
                        <w:szCs w:val="20"/>
                      </w:rPr>
                    </w:pPr>
                  </w:p>
                  <w:p w14:paraId="51D2F6BB" w14:textId="77777777" w:rsidR="00597D28" w:rsidRPr="00597D28" w:rsidRDefault="00597D28" w:rsidP="00597D28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8BCEF" w14:textId="77777777" w:rsidR="00457520" w:rsidRDefault="00457520" w:rsidP="00BD3B6B">
      <w:pPr>
        <w:spacing w:after="0" w:line="240" w:lineRule="auto"/>
      </w:pPr>
      <w:r>
        <w:separator/>
      </w:r>
    </w:p>
  </w:footnote>
  <w:footnote w:type="continuationSeparator" w:id="0">
    <w:p w14:paraId="02DF778C" w14:textId="77777777" w:rsidR="00457520" w:rsidRDefault="00457520" w:rsidP="00BD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DAABD" w14:textId="77777777" w:rsidR="00980402" w:rsidRDefault="00980402" w:rsidP="00980402">
    <w:pPr>
      <w:pStyle w:val="Header"/>
      <w:tabs>
        <w:tab w:val="clear" w:pos="9026"/>
        <w:tab w:val="left" w:pos="4965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096A8519" wp14:editId="5680D59D">
              <wp:simplePos x="0" y="0"/>
              <wp:positionH relativeFrom="column">
                <wp:posOffset>-762000</wp:posOffset>
              </wp:positionH>
              <wp:positionV relativeFrom="paragraph">
                <wp:posOffset>-563880</wp:posOffset>
              </wp:positionV>
              <wp:extent cx="8477250" cy="1143000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77250" cy="1143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C59324" id="Rectangle 3" o:spid="_x0000_s1026" style="position:absolute;margin-left:-60pt;margin-top:-44.4pt;width:667.5pt;height:90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" fillcolor="#393737 [814]" strokecolor="#1f3763 [1604]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78FD775" wp14:editId="54495ACD">
              <wp:simplePos x="0" y="0"/>
              <wp:positionH relativeFrom="page">
                <wp:align>right</wp:align>
              </wp:positionH>
              <wp:positionV relativeFrom="paragraph">
                <wp:posOffset>154305</wp:posOffset>
              </wp:positionV>
              <wp:extent cx="2360930" cy="1404620"/>
              <wp:effectExtent l="0" t="0" r="8890" b="12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1E037B" w14:textId="07987BA9" w:rsidR="00980402" w:rsidRPr="00980402" w:rsidRDefault="00D837B0" w:rsidP="00980402">
                          <w:pPr>
                            <w:pStyle w:val="Header"/>
                            <w:jc w:val="left"/>
                            <w:rPr>
                              <w:rFonts w:ascii="Roboto Black" w:hAnsi="Roboto Black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oboto Black" w:hAnsi="Roboto Black"/>
                              <w:b/>
                              <w:sz w:val="28"/>
                              <w:szCs w:val="28"/>
                            </w:rPr>
                            <w:t>Programming Exercise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8FD7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12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" fillcolor="#393737 [814]" stroked="f">
              <v:textbox style="mso-fit-shape-to-text:t">
                <w:txbxContent>
                  <w:p w14:paraId="071E037B" w14:textId="07987BA9" w:rsidR="00980402" w:rsidRPr="00980402" w:rsidRDefault="00D837B0" w:rsidP="00980402">
                    <w:pPr>
                      <w:pStyle w:val="Header"/>
                      <w:jc w:val="left"/>
                      <w:rPr>
                        <w:rFonts w:ascii="Roboto Black" w:hAnsi="Roboto Black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Roboto Black" w:hAnsi="Roboto Black"/>
                        <w:b/>
                        <w:sz w:val="28"/>
                        <w:szCs w:val="28"/>
                      </w:rPr>
                      <w:t>Programming Exercise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BD3B6B">
      <w:rPr>
        <w:noProof/>
      </w:rPr>
      <w:drawing>
        <wp:inline distT="0" distB="0" distL="0" distR="0" wp14:anchorId="1D2D4643" wp14:editId="6CED3F5F">
          <wp:extent cx="2426997" cy="50478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3784" cy="5457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</w:p>
  <w:p w14:paraId="712BE8CD" w14:textId="77777777" w:rsidR="00BD3B6B" w:rsidRDefault="00980402" w:rsidP="00980402">
    <w:pPr>
      <w:pStyle w:val="Header"/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01580"/>
    <w:multiLevelType w:val="hybridMultilevel"/>
    <w:tmpl w:val="FE781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B0"/>
    <w:rsid w:val="00006757"/>
    <w:rsid w:val="00123AE7"/>
    <w:rsid w:val="001534A4"/>
    <w:rsid w:val="0028384F"/>
    <w:rsid w:val="002B1F10"/>
    <w:rsid w:val="002E78C7"/>
    <w:rsid w:val="003850B3"/>
    <w:rsid w:val="00457520"/>
    <w:rsid w:val="004C0421"/>
    <w:rsid w:val="004E362A"/>
    <w:rsid w:val="00531397"/>
    <w:rsid w:val="00597D28"/>
    <w:rsid w:val="00674702"/>
    <w:rsid w:val="007C1676"/>
    <w:rsid w:val="00835C57"/>
    <w:rsid w:val="008F5F1E"/>
    <w:rsid w:val="00980402"/>
    <w:rsid w:val="00AE57C4"/>
    <w:rsid w:val="00B11C73"/>
    <w:rsid w:val="00BA3212"/>
    <w:rsid w:val="00BD3B6B"/>
    <w:rsid w:val="00C5090A"/>
    <w:rsid w:val="00CF4DC4"/>
    <w:rsid w:val="00D316AA"/>
    <w:rsid w:val="00D5485A"/>
    <w:rsid w:val="00D837B0"/>
    <w:rsid w:val="00F30A2D"/>
    <w:rsid w:val="00F94029"/>
    <w:rsid w:val="00FB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4428"/>
  <w15:chartTrackingRefBased/>
  <w15:docId w15:val="{A5EC07D2-C435-4CB7-AC73-058A5905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6B"/>
  </w:style>
  <w:style w:type="paragraph" w:styleId="Heading1">
    <w:name w:val="heading 1"/>
    <w:basedOn w:val="Normal"/>
    <w:next w:val="Normal"/>
    <w:link w:val="Heading1Char"/>
    <w:uiPriority w:val="9"/>
    <w:qFormat/>
    <w:rsid w:val="00BD3B6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B6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B6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B6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B6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B6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B6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B6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B6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B6B"/>
  </w:style>
  <w:style w:type="paragraph" w:styleId="Footer">
    <w:name w:val="footer"/>
    <w:basedOn w:val="Normal"/>
    <w:link w:val="FooterChar"/>
    <w:uiPriority w:val="99"/>
    <w:unhideWhenUsed/>
    <w:rsid w:val="00BD3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B6B"/>
  </w:style>
  <w:style w:type="character" w:customStyle="1" w:styleId="Heading1Char">
    <w:name w:val="Heading 1 Char"/>
    <w:basedOn w:val="DefaultParagraphFont"/>
    <w:link w:val="Heading1"/>
    <w:uiPriority w:val="9"/>
    <w:rsid w:val="00BD3B6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3B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D3B6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B6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B6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B6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B6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B6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B6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B6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3B6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3B6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B6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3B6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D3B6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D3B6B"/>
    <w:rPr>
      <w:i/>
      <w:iCs/>
      <w:color w:val="auto"/>
    </w:rPr>
  </w:style>
  <w:style w:type="paragraph" w:styleId="NoSpacing">
    <w:name w:val="No Spacing"/>
    <w:uiPriority w:val="1"/>
    <w:qFormat/>
    <w:rsid w:val="00BD3B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3B6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3B6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B6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B6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D3B6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D3B6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D3B6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3B6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D3B6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B6B"/>
    <w:pPr>
      <w:outlineLvl w:val="9"/>
    </w:pPr>
  </w:style>
  <w:style w:type="paragraph" w:styleId="ListParagraph">
    <w:name w:val="List Paragraph"/>
    <w:basedOn w:val="Normal"/>
    <w:uiPriority w:val="34"/>
    <w:qFormat/>
    <w:rsid w:val="00283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Management\templates\MainTemplate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MainTemplate2020.dotx</Template>
  <TotalTime>0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Hillerberg</dc:creator>
  <cp:keywords/>
  <dc:description/>
  <cp:lastModifiedBy>Peter Hillerberg</cp:lastModifiedBy>
  <cp:revision>8</cp:revision>
  <dcterms:created xsi:type="dcterms:W3CDTF">2020-07-29T09:37:00Z</dcterms:created>
  <dcterms:modified xsi:type="dcterms:W3CDTF">2021-03-16T15:52:00Z</dcterms:modified>
</cp:coreProperties>
</file>